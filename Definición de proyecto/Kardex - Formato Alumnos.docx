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Hugo Vargas</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Formato Kardex</w:t>
      </w:r>
    </w:p>
    <w:p>
      <w:pPr>
        <w:pStyle w:val="Subttulo"/>
        <w:rPr>
          <w:rFonts w:ascii="Ubuntu Light" w:hAnsi="Ubuntu Light"/>
        </w:rPr>
      </w:pPr>
      <w:r>
        <w:rPr>
          <w:rFonts w:ascii="Ubuntu Light" w:hAnsi="Ubuntu Light"/>
        </w:rPr>
        <w:t>Alumnos</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Nombre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Internet de las vacas.</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inicio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&lt;Fecha de inicio del proyecto&gt;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conclusión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&lt;Fecha de finalización del proyecto, fecha de carga en plataforma&gt;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&lt;En esta sección se desarrolla en extensión media y en lenguaje coloquial lo expresado en los objetivos&gt;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Aplicaciones: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&lt;Describe las aplicaciones generales y especificas del proyecto&gt;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 general:</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&lt;Objetivo 1&gt;&lt;Enlistar los objetivos sociales, industriales y técnicos que satisface este proyecto&gt;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&lt;Objetivo 2&gt;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&lt;Objetivo 3&gt;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Justificación: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&lt;Describe las motivaciones que impulsan la realización del proyecto&gt;</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Victor Hugo Flores Vargas.</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Josúe Jacob Palma García.</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Rogelio Emmanuel Lopez García.</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Validado por:</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&lt;Nombre de facilitador Código IoT&gt;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Contenido Temático: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&lt;Temario. Se recomiendan al menos las siguientes unidades&gt;</w:t>
              <w:br/>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&lt;Descripción detallada del entregable a desarrollar&gt;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Alcances: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Requisitos: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Software:</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&lt;Lista de todo el software requerido para la realización del proyecto&gt;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Hardware:</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&lt;Lista de todo el hardware requerido para la realización del proyecto&gt;</w:t>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7">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4">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Internetlink" w:customStyle="1">
    <w:name w:val="Hyperlink"/>
    <w:qFormat/>
    <w:rPr>
      <w:color w:val="000080"/>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EnlacedeInternet">
    <w:name w:val="Enlace de Internet"/>
    <w:basedOn w:val="DefaultParagraphFont"/>
    <w:uiPriority w:val="99"/>
    <w:unhideWhenUsed/>
    <w:rsid w:val="00351b12"/>
    <w:rPr>
      <w:color w:val="0563C1" w:themeColor="hyperlink"/>
      <w:u w:val="single"/>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28</TotalTime>
  <Application>LibreOffice/6.4.7.2$Linux_X86_64 LibreOffice_project/40$Build-2</Application>
  <Pages>3</Pages>
  <Words>362</Words>
  <Characters>2145</Characters>
  <CharactersWithSpaces>2562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2021-08-10T20:17:00Z</dcterms:created>
  <dc:creator>Nahim de Anda Martin</dc:creator>
  <dc:description/>
  <dc:language>es-MX</dc:language>
  <cp:lastModifiedBy/>
  <dcterms:modified xsi:type="dcterms:W3CDTF">2021-10-29T19:02:18Z</dcterms:modified>
  <cp:revision>5</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